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8F4D0B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Team member 1</w:t>
      </w:r>
    </w:p>
    <w:p w:rsidR="008F4D0B" w:rsidRPr="008F4D0B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Team member 2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8F4D0B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Accomplishment – Team member</w:t>
      </w:r>
    </w:p>
    <w:p w:rsidR="008F4D0B" w:rsidRPr="008F4D0B" w:rsidRDefault="008F4D0B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Accomplishment – Team member</w:t>
      </w: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CE428E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Milestone – team member – date due</w:t>
      </w:r>
    </w:p>
    <w:p w:rsidR="008F4D0B" w:rsidRPr="008F4D0B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Milestone – team member – date due</w:t>
      </w:r>
    </w:p>
    <w:p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8F4D0B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Issue – team member accountable</w:t>
      </w:r>
    </w:p>
    <w:p w:rsidR="008F4D0B" w:rsidRPr="00110679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Problem – team member accoutable</w:t>
      </w:r>
      <w:bookmarkStart w:id="0" w:name="_GoBack"/>
      <w:bookmarkEnd w:id="0"/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733" w:rsidRDefault="00533733" w:rsidP="00110679">
      <w:pPr>
        <w:spacing w:after="0" w:line="240" w:lineRule="auto"/>
      </w:pPr>
      <w:r>
        <w:separator/>
      </w:r>
    </w:p>
  </w:endnote>
  <w:endnote w:type="continuationSeparator" w:id="0">
    <w:p w:rsidR="00533733" w:rsidRDefault="00533733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733" w:rsidRDefault="00533733" w:rsidP="00110679">
      <w:pPr>
        <w:spacing w:after="0" w:line="240" w:lineRule="auto"/>
      </w:pPr>
      <w:r>
        <w:separator/>
      </w:r>
    </w:p>
  </w:footnote>
  <w:footnote w:type="continuationSeparator" w:id="0">
    <w:p w:rsidR="00533733" w:rsidRDefault="00533733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679" w:rsidRDefault="00B82604" w:rsidP="00110679">
    <w:pPr>
      <w:pStyle w:val="Header"/>
      <w:jc w:val="center"/>
      <w:rPr>
        <w:b/>
        <w:sz w:val="32"/>
        <w:szCs w:val="32"/>
      </w:rPr>
    </w:pPr>
    <w:proofErr w:type="gramStart"/>
    <w:r>
      <w:rPr>
        <w:b/>
        <w:sz w:val="32"/>
        <w:szCs w:val="32"/>
      </w:rPr>
      <w:t>CS3</w:t>
    </w:r>
    <w:r w:rsidR="00110679" w:rsidRPr="00110679">
      <w:rPr>
        <w:b/>
        <w:sz w:val="32"/>
        <w:szCs w:val="32"/>
      </w:rPr>
      <w:t>nn  -</w:t>
    </w:r>
    <w:proofErr w:type="gramEnd"/>
    <w:r w:rsidR="00110679" w:rsidRPr="00110679">
      <w:rPr>
        <w:b/>
        <w:sz w:val="32"/>
        <w:szCs w:val="32"/>
      </w:rPr>
      <w:t xml:space="preserve">  Project name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8F4D0B" w:rsidRDefault="008F4D0B" w:rsidP="00110679">
    <w:pPr>
      <w:pStyle w:val="Header"/>
      <w:jc w:val="center"/>
      <w:rPr>
        <w:i/>
        <w:sz w:val="24"/>
        <w:szCs w:val="24"/>
      </w:rPr>
    </w:pPr>
    <w:r w:rsidRPr="008F4D0B">
      <w:rPr>
        <w:i/>
        <w:sz w:val="24"/>
        <w:szCs w:val="24"/>
      </w:rPr>
      <w:t>Date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3C736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604"/>
    <w:rsid w:val="001062DD"/>
    <w:rsid w:val="00110679"/>
    <w:rsid w:val="002A7A77"/>
    <w:rsid w:val="00533733"/>
    <w:rsid w:val="00671386"/>
    <w:rsid w:val="007E3BEB"/>
    <w:rsid w:val="00814AEF"/>
    <w:rsid w:val="00841B0D"/>
    <w:rsid w:val="008514F7"/>
    <w:rsid w:val="008F4D0B"/>
    <w:rsid w:val="00AD3211"/>
    <w:rsid w:val="00B82604"/>
    <w:rsid w:val="00C82ACA"/>
    <w:rsid w:val="00CD1F18"/>
    <w:rsid w:val="00CE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91A1E1-669D-4D63-A3FE-461D56CB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Reports.docx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Robert A Dahlberg</cp:lastModifiedBy>
  <cp:revision>2</cp:revision>
  <dcterms:created xsi:type="dcterms:W3CDTF">2018-08-23T00:29:00Z</dcterms:created>
  <dcterms:modified xsi:type="dcterms:W3CDTF">2018-08-23T00:29:00Z</dcterms:modified>
</cp:coreProperties>
</file>